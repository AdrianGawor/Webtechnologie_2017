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56F" w:rsidRDefault="00E35DFB" w:rsidP="0023456F">
      <w:pPr>
        <w:pStyle w:val="HeaderDeckblatt"/>
      </w:pPr>
      <w:r>
        <w:t>GIT Spickzettel</w:t>
      </w:r>
    </w:p>
    <w:p w:rsidR="0023456F" w:rsidRDefault="0023456F" w:rsidP="0023456F">
      <w:pPr>
        <w:pStyle w:val="Copy"/>
      </w:pPr>
    </w:p>
    <w:p w:rsidR="005861D2" w:rsidRDefault="005861D2" w:rsidP="0023456F">
      <w:pPr>
        <w:pStyle w:val="Copy"/>
        <w:rPr>
          <w:rStyle w:val="DeckblattfettFarbe"/>
        </w:rPr>
      </w:pPr>
      <w:r w:rsidRPr="005861D2">
        <w:rPr>
          <w:rStyle w:val="DeckblattfettFarbe"/>
        </w:rPr>
        <w:t>Kompetenzbereich</w:t>
      </w:r>
      <w:r w:rsidRPr="005861D2">
        <w:rPr>
          <w:rStyle w:val="DeckblattfettFarbe"/>
        </w:rPr>
        <w:tab/>
      </w:r>
      <w:r w:rsidR="00E35DFB">
        <w:rPr>
          <w:rStyle w:val="Deckblattfett"/>
        </w:rPr>
        <w:t>Webtechnologie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Titel</w:t>
      </w:r>
      <w:r w:rsidRPr="009213B0">
        <w:rPr>
          <w:rStyle w:val="DeckblattfettFarbe"/>
        </w:rPr>
        <w:tab/>
      </w:r>
      <w:proofErr w:type="spellStart"/>
      <w:r w:rsidR="00E35DFB">
        <w:rPr>
          <w:rStyle w:val="Deckblattfett"/>
        </w:rPr>
        <w:t>Git</w:t>
      </w:r>
      <w:proofErr w:type="spellEnd"/>
      <w:r w:rsidR="00E35DFB">
        <w:rPr>
          <w:rStyle w:val="Deckblattfett"/>
        </w:rPr>
        <w:t xml:space="preserve"> Basics</w:t>
      </w:r>
    </w:p>
    <w:p w:rsidR="005861D2" w:rsidRDefault="0023456F" w:rsidP="0023456F">
      <w:pPr>
        <w:pStyle w:val="Copy"/>
        <w:rPr>
          <w:rStyle w:val="Deckblattfett"/>
        </w:rPr>
      </w:pPr>
      <w:r w:rsidRPr="009213B0">
        <w:rPr>
          <w:rStyle w:val="DeckblattfettFarbe"/>
        </w:rPr>
        <w:t>Ziel</w:t>
      </w:r>
      <w:r w:rsidRPr="009213B0">
        <w:rPr>
          <w:rStyle w:val="DeckblattfettFarbe"/>
        </w:rPr>
        <w:tab/>
      </w:r>
      <w:r w:rsidRPr="009213B0">
        <w:rPr>
          <w:rStyle w:val="Deckblattfett"/>
        </w:rPr>
        <w:t>Die Schüler sollen nach Durcharbeiten dieses Moduls</w:t>
      </w:r>
    </w:p>
    <w:p w:rsidR="0023456F" w:rsidRDefault="00E35DFB" w:rsidP="007274EF">
      <w:pPr>
        <w:pStyle w:val="CopyAufzhlung"/>
      </w:pPr>
      <w:r>
        <w:t xml:space="preserve">die Grundlagen und Notwendigkeit einer </w:t>
      </w:r>
      <w:proofErr w:type="spellStart"/>
      <w:r>
        <w:t>Versionierungssoftware</w:t>
      </w:r>
      <w:proofErr w:type="spellEnd"/>
      <w:r>
        <w:t xml:space="preserve"> an Hand von </w:t>
      </w:r>
      <w:proofErr w:type="spellStart"/>
      <w:r>
        <w:t>Git</w:t>
      </w:r>
      <w:proofErr w:type="spellEnd"/>
      <w:r>
        <w:t xml:space="preserve"> erklären und anwenden können</w:t>
      </w:r>
    </w:p>
    <w:p w:rsidR="00E35DFB" w:rsidRDefault="00E35DFB" w:rsidP="007274EF">
      <w:pPr>
        <w:pStyle w:val="CopyAufzhlung"/>
      </w:pPr>
      <w:r>
        <w:t>einen GitHub-Account und ein Repository anlegen können</w:t>
      </w:r>
    </w:p>
    <w:p w:rsidR="00E35DFB" w:rsidRDefault="00E35DFB" w:rsidP="007274EF">
      <w:pPr>
        <w:pStyle w:val="CopyAufzhlung"/>
      </w:pPr>
      <w:proofErr w:type="spellStart"/>
      <w:r>
        <w:t>Git</w:t>
      </w:r>
      <w:proofErr w:type="spellEnd"/>
      <w:r>
        <w:t xml:space="preserve"> installieren und die wesentlichen Befehle anwenden können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Voraussetzungen</w:t>
      </w:r>
      <w:r>
        <w:tab/>
      </w:r>
      <w:r w:rsidR="00E35DFB">
        <w:t xml:space="preserve">Betriebssystem-Grundlagen, Konsolen-Kenntnisse, </w:t>
      </w:r>
      <w:proofErr w:type="spellStart"/>
      <w:r w:rsidR="00E35DFB">
        <w:t>Bash</w:t>
      </w:r>
      <w:proofErr w:type="spellEnd"/>
      <w:r w:rsidR="00E35DFB">
        <w:t>-Befehle…</w:t>
      </w:r>
    </w:p>
    <w:p w:rsidR="0023456F" w:rsidRDefault="0023456F" w:rsidP="0023456F">
      <w:pPr>
        <w:pStyle w:val="Copy"/>
      </w:pPr>
      <w:r w:rsidRPr="009213B0">
        <w:rPr>
          <w:rStyle w:val="DeckblattfettFarbe"/>
        </w:rPr>
        <w:t>Fachbegriffe</w:t>
      </w:r>
      <w:r w:rsidRPr="009213B0">
        <w:rPr>
          <w:rStyle w:val="DeckblattfettFarbe"/>
        </w:rPr>
        <w:tab/>
      </w:r>
      <w:proofErr w:type="spellStart"/>
      <w:r w:rsidR="00E35DFB">
        <w:t>Git</w:t>
      </w:r>
      <w:proofErr w:type="spellEnd"/>
      <w:r w:rsidR="00E35DFB">
        <w:t xml:space="preserve">, </w:t>
      </w:r>
      <w:proofErr w:type="spellStart"/>
      <w:r w:rsidR="00E35DFB">
        <w:t>Bash</w:t>
      </w:r>
      <w:proofErr w:type="spellEnd"/>
      <w:r w:rsidR="00E35DFB">
        <w:t xml:space="preserve">, </w:t>
      </w:r>
      <w:proofErr w:type="spellStart"/>
      <w:r w:rsidR="00E35DFB">
        <w:t>add</w:t>
      </w:r>
      <w:proofErr w:type="spellEnd"/>
      <w:r w:rsidR="00E35DFB">
        <w:t xml:space="preserve">, </w:t>
      </w:r>
      <w:proofErr w:type="spellStart"/>
      <w:r w:rsidR="00E35DFB">
        <w:t>init</w:t>
      </w:r>
      <w:proofErr w:type="spellEnd"/>
      <w:r w:rsidR="00E35DFB">
        <w:t xml:space="preserve">, </w:t>
      </w:r>
      <w:proofErr w:type="spellStart"/>
      <w:r w:rsidR="00E35DFB">
        <w:t>commit</w:t>
      </w:r>
      <w:proofErr w:type="spellEnd"/>
      <w:r w:rsidR="00E35DFB">
        <w:t xml:space="preserve">, push, pull, </w:t>
      </w:r>
      <w:proofErr w:type="spellStart"/>
      <w:r w:rsidR="00E35DFB">
        <w:t>merge</w:t>
      </w:r>
      <w:proofErr w:type="spellEnd"/>
      <w:r w:rsidR="00E35DFB">
        <w:t xml:space="preserve">, </w:t>
      </w:r>
      <w:proofErr w:type="spellStart"/>
      <w:r w:rsidR="00E35DFB">
        <w:t>branch</w:t>
      </w:r>
      <w:proofErr w:type="spellEnd"/>
      <w:r w:rsidR="00E35DFB">
        <w:t xml:space="preserve">, </w:t>
      </w:r>
      <w:proofErr w:type="spellStart"/>
      <w:r w:rsidR="00E35DFB">
        <w:t>status</w:t>
      </w:r>
      <w:proofErr w:type="spellEnd"/>
      <w:r w:rsidR="00E35DFB">
        <w:t xml:space="preserve">, tag, </w:t>
      </w:r>
      <w:proofErr w:type="spellStart"/>
      <w:r w:rsidR="00E35DFB">
        <w:t>local</w:t>
      </w:r>
      <w:proofErr w:type="spellEnd"/>
      <w:r w:rsidR="00E35DFB">
        <w:t xml:space="preserve">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repository</w:t>
      </w:r>
      <w:proofErr w:type="spellEnd"/>
      <w:r w:rsidR="00E35DFB">
        <w:t xml:space="preserve">, </w:t>
      </w:r>
      <w:proofErr w:type="spellStart"/>
      <w:r w:rsidR="00E35DFB">
        <w:t>clone</w:t>
      </w:r>
      <w:proofErr w:type="spellEnd"/>
      <w:r w:rsidR="00E35DFB">
        <w:t xml:space="preserve">, </w:t>
      </w:r>
    </w:p>
    <w:p w:rsidR="00E35DFB" w:rsidRPr="00E35DFB" w:rsidRDefault="0023456F" w:rsidP="00E35DFB">
      <w:pPr>
        <w:pStyle w:val="Copy"/>
        <w:rPr>
          <w:rStyle w:val="Copyrot"/>
          <w:color w:val="auto"/>
        </w:rPr>
      </w:pPr>
      <w:r w:rsidRPr="009213B0">
        <w:rPr>
          <w:rStyle w:val="DeckblattfettFarbe"/>
        </w:rPr>
        <w:t>Links</w:t>
      </w:r>
      <w:r w:rsidRPr="009213B0">
        <w:rPr>
          <w:rStyle w:val="DeckblattfettFarbe"/>
        </w:rPr>
        <w:tab/>
      </w:r>
      <w:proofErr w:type="spellStart"/>
      <w:r w:rsidR="00E35DFB" w:rsidRPr="003F389C">
        <w:rPr>
          <w:rStyle w:val="Deckblattfett"/>
        </w:rPr>
        <w:t>Git</w:t>
      </w:r>
      <w:proofErr w:type="spellEnd"/>
      <w:r w:rsidR="00E35DFB" w:rsidRPr="003F389C">
        <w:rPr>
          <w:rStyle w:val="Deckblattfett"/>
        </w:rPr>
        <w:t xml:space="preserve"> </w:t>
      </w:r>
      <w:proofErr w:type="spellStart"/>
      <w:r w:rsidR="00E35DFB" w:rsidRPr="003F389C">
        <w:rPr>
          <w:rStyle w:val="Deckblattfett"/>
        </w:rPr>
        <w:t>tutorials</w:t>
      </w:r>
      <w:proofErr w:type="spellEnd"/>
      <w:r w:rsidR="00E35DFB">
        <w:rPr>
          <w:rStyle w:val="DeckblattfettFarbe"/>
        </w:rPr>
        <w:br/>
      </w:r>
      <w:hyperlink r:id="rId8" w:history="1">
        <w:r w:rsidR="00E35DFB" w:rsidRPr="00E35DFB">
          <w:rPr>
            <w:rStyle w:val="DeckblattfettFarbe"/>
            <w:rFonts w:asciiTheme="majorHAnsi" w:hAnsiTheme="majorHAnsi"/>
            <w:b w:val="0"/>
            <w:color w:val="auto"/>
          </w:rPr>
          <w:t>https://www.youtube.com/watch?v=cEGIFZDyszA&amp;list=PL6gx4Cwl9DGAKWClAD_iKpNC0bGHxGhcx</w:t>
        </w:r>
      </w:hyperlink>
    </w:p>
    <w:p w:rsidR="00E35DFB" w:rsidRPr="00E35DFB" w:rsidRDefault="00E35DFB" w:rsidP="00E35DFB">
      <w:pPr>
        <w:pStyle w:val="Copy"/>
        <w:rPr>
          <w:rStyle w:val="Copyrot"/>
          <w:color w:val="auto"/>
        </w:rPr>
      </w:pPr>
      <w:r w:rsidRPr="00E35DFB">
        <w:rPr>
          <w:rStyle w:val="Copyrot"/>
          <w:color w:val="auto"/>
        </w:rPr>
        <w:tab/>
      </w:r>
      <w:hyperlink r:id="rId9" w:history="1">
        <w:r w:rsidRPr="00E35DFB">
          <w:rPr>
            <w:rStyle w:val="DeckblattfettFarbe"/>
            <w:rFonts w:asciiTheme="majorHAnsi" w:hAnsiTheme="majorHAnsi"/>
            <w:b w:val="0"/>
            <w:color w:val="auto"/>
          </w:rPr>
          <w:t>http://t3n.de/news/eigentlich-github-472886/</w:t>
        </w:r>
      </w:hyperlink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3F389C">
        <w:rPr>
          <w:rStyle w:val="Deckblattfett"/>
        </w:rPr>
        <w:t xml:space="preserve">GitHub-Account anlegen / </w:t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>-Hub-Tutorial</w:t>
      </w:r>
      <w:r w:rsidR="003F389C">
        <w:rPr>
          <w:rStyle w:val="Deckblattfett"/>
        </w:rPr>
        <w:br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https://guides.github.com/activities/hello-world/</w:t>
      </w:r>
    </w:p>
    <w:p w:rsidR="00E35DFB" w:rsidRPr="00E35DFB" w:rsidRDefault="00E35DFB" w:rsidP="00E35DFB">
      <w:pPr>
        <w:pStyle w:val="Copy"/>
        <w:rPr>
          <w:rStyle w:val="DeckblattfettFarbe"/>
          <w:rFonts w:asciiTheme="majorHAnsi" w:hAnsiTheme="majorHAnsi"/>
          <w:b w:val="0"/>
          <w:color w:val="auto"/>
        </w:rPr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r w:rsidRPr="00E35DFB">
        <w:rPr>
          <w:rStyle w:val="DeckblattfettFarbe"/>
          <w:rFonts w:asciiTheme="majorHAnsi" w:hAnsiTheme="majorHAnsi"/>
          <w:b w:val="0"/>
          <w:color w:val="auto"/>
        </w:rPr>
        <w:t>http://www.vogella.com/tutorials/Git/article.html</w:t>
      </w:r>
    </w:p>
    <w:p w:rsidR="009C5281" w:rsidRPr="003F389C" w:rsidRDefault="00E35DFB" w:rsidP="00E35DFB">
      <w:pPr>
        <w:pStyle w:val="Copy"/>
      </w:pPr>
      <w:r>
        <w:rPr>
          <w:rStyle w:val="DeckblattfettFarbe"/>
          <w:rFonts w:asciiTheme="majorHAnsi" w:hAnsiTheme="majorHAnsi"/>
          <w:b w:val="0"/>
          <w:color w:val="auto"/>
        </w:rPr>
        <w:tab/>
      </w:r>
      <w:proofErr w:type="spellStart"/>
      <w:r w:rsidRPr="003F389C">
        <w:rPr>
          <w:rStyle w:val="Deckblattfett"/>
        </w:rPr>
        <w:t>Git</w:t>
      </w:r>
      <w:proofErr w:type="spellEnd"/>
      <w:r w:rsidRPr="003F389C">
        <w:rPr>
          <w:rStyle w:val="Deckblattfett"/>
        </w:rPr>
        <w:t xml:space="preserve"> installieren</w:t>
      </w:r>
      <w:r w:rsidR="003F389C">
        <w:rPr>
          <w:rStyle w:val="Deckblattfett"/>
        </w:rPr>
        <w:br/>
      </w:r>
      <w:hyperlink r:id="rId10" w:history="1">
        <w:r w:rsidR="003F389C" w:rsidRPr="003F389C">
          <w:t>https://git-scm.com/</w:t>
        </w:r>
      </w:hyperlink>
    </w:p>
    <w:p w:rsidR="003F389C" w:rsidRDefault="003F389C" w:rsidP="003F389C">
      <w:pPr>
        <w:pStyle w:val="Copy"/>
      </w:pPr>
      <w:r>
        <w:tab/>
      </w:r>
      <w:proofErr w:type="spellStart"/>
      <w:r w:rsidRPr="003F389C">
        <w:rPr>
          <w:rStyle w:val="Deckblattfett"/>
        </w:rPr>
        <w:t>Cheatsheet</w:t>
      </w:r>
      <w:proofErr w:type="spellEnd"/>
      <w:r>
        <w:br/>
      </w:r>
      <w:r>
        <w:t>https://www.atlassian.com/git/tutorials/atlassian-git-cheatsheet</w:t>
      </w:r>
    </w:p>
    <w:p w:rsidR="003F389C" w:rsidRPr="00E35DFB" w:rsidRDefault="003F389C" w:rsidP="003F389C">
      <w:pPr>
        <w:pStyle w:val="Copy"/>
      </w:pPr>
      <w:r>
        <w:tab/>
      </w:r>
      <w:r w:rsidRPr="003F389C">
        <w:rPr>
          <w:rStyle w:val="Deckblattfett"/>
        </w:rPr>
        <w:t>Ein Repository erstellen</w:t>
      </w:r>
      <w:r>
        <w:br/>
      </w:r>
      <w:r>
        <w:t>https://www.atlassian.com/git/tutorials/setting-up-a-repository</w:t>
      </w:r>
    </w:p>
    <w:p w:rsidR="0023456F" w:rsidRPr="003F389C" w:rsidRDefault="0023456F" w:rsidP="003F389C">
      <w:pPr>
        <w:pStyle w:val="Copy"/>
      </w:pPr>
      <w:r w:rsidRPr="00634B6A">
        <w:rPr>
          <w:rStyle w:val="DeckblattfettFarbe"/>
        </w:rPr>
        <w:t>Quellen</w:t>
      </w:r>
      <w:r w:rsidRPr="00634B6A">
        <w:rPr>
          <w:rStyle w:val="DeckblattfettFarbe"/>
        </w:rPr>
        <w:tab/>
      </w:r>
      <w:r w:rsidR="003F389C">
        <w:t>Netz</w:t>
      </w:r>
      <w:r w:rsidRPr="00776817">
        <w:rPr>
          <w:rFonts w:ascii="Corbel" w:hAnsi="Corbel"/>
          <w:b/>
          <w:color w:val="943634" w:themeColor="accent2" w:themeShade="BF"/>
          <w:sz w:val="64"/>
          <w:szCs w:val="64"/>
        </w:rPr>
        <w:br w:type="page"/>
      </w:r>
    </w:p>
    <w:p w:rsidR="00431088" w:rsidRPr="00FC2998" w:rsidRDefault="003F389C" w:rsidP="00431088">
      <w:pPr>
        <w:pStyle w:val="HeaderDidaktik"/>
      </w:pPr>
      <w:proofErr w:type="spellStart"/>
      <w:r>
        <w:lastRenderedPageBreak/>
        <w:t>Git</w:t>
      </w:r>
      <w:proofErr w:type="spellEnd"/>
      <w:r>
        <w:t xml:space="preserve"> Spickzettel</w:t>
      </w:r>
    </w:p>
    <w:p w:rsidR="00431088" w:rsidRPr="00FC2998" w:rsidRDefault="00431088" w:rsidP="00431088">
      <w:pPr>
        <w:pStyle w:val="Copy"/>
      </w:pPr>
    </w:p>
    <w:p w:rsidR="003F389C" w:rsidRPr="003F389C" w:rsidRDefault="003F389C" w:rsidP="003F389C">
      <w:pPr>
        <w:pStyle w:val="Copy"/>
      </w:pPr>
      <w:r>
        <w:rPr>
          <w:rStyle w:val="CopyKlassefett"/>
        </w:rPr>
        <w:t>Start</w:t>
      </w:r>
      <w:r w:rsidR="002B1AFF">
        <w:rPr>
          <w:rStyle w:val="CopyKlassefett"/>
        </w:rPr>
        <w:tab/>
      </w:r>
      <w:r w:rsidRPr="003F389C">
        <w:t>Warum GIT? Wie gehen wir mit verschiedenen Versionen um? Wie gehen wir mit Updates um?</w:t>
      </w:r>
    </w:p>
    <w:p w:rsidR="00CD1DCD" w:rsidRPr="003F389C" w:rsidRDefault="003F389C" w:rsidP="003F389C">
      <w:pPr>
        <w:pStyle w:val="Copy"/>
      </w:pPr>
      <w:r w:rsidRPr="003F389C">
        <w:rPr>
          <w:rStyle w:val="CopyKlassefett"/>
        </w:rPr>
        <w:t>Erste Schritte</w:t>
      </w:r>
      <w:r w:rsidRPr="003F389C">
        <w:tab/>
        <w:t xml:space="preserve">Download, Installieren, Windows- und </w:t>
      </w:r>
      <w:proofErr w:type="spellStart"/>
      <w:r w:rsidRPr="003F389C">
        <w:t>Git-Bash</w:t>
      </w:r>
      <w:proofErr w:type="spellEnd"/>
      <w:r w:rsidRPr="003F389C">
        <w:t xml:space="preserve"> aktivieren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bookmarkStart w:id="0" w:name="_GoBack"/>
      <w:bookmarkEnd w:id="0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Start"/>
      <w:r w:rsidRPr="00416CE8">
        <w:rPr>
          <w:rStyle w:val="CopyKlassefett"/>
        </w:rPr>
        <w:t>Git</w:t>
      </w:r>
      <w:proofErr w:type="spellEnd"/>
      <w:r w:rsidRPr="00416CE8">
        <w:rPr>
          <w:rStyle w:val="CopyKlassefett"/>
        </w:rPr>
        <w:t>-Befehle</w:t>
      </w:r>
      <w:r w:rsidR="00CD1DCD" w:rsidRPr="00416CE8">
        <w:rPr>
          <w:rStyle w:val="CopyKlassefett"/>
        </w:rPr>
        <w:tab/>
      </w:r>
      <w:r w:rsidR="003F389C" w:rsidRPr="00416CE8">
        <w:rPr>
          <w:rStyle w:val="Deckblattfett"/>
        </w:rPr>
        <w:t>Konfigurieren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--global user.name "Roman Jerabek"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aller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list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Anzeigen einzelner Einstellungen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config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user.name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allgemein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Hilfe speziell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help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Wo bin ich gerade?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pwd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Wie komme ich in mein PC-Root?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~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In mein Arbeitsverzeichnis wechseln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Ordner anlegen und dorthin wechseln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$ cd c:/Schule/Git/Arbeitsordner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Ein Projekt (Repository) vorbereiten und initialisieren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init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Was befindet sich in meinem Ordner?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Und wie sehe ich jetzt die versteckten Files?</w:t>
      </w:r>
      <w:r w:rsidRPr="00416CE8">
        <w:rPr>
          <w:rStyle w:val="Deckblattfett"/>
        </w:rPr>
        <w:br/>
      </w:r>
      <w:r w:rsidR="003F389C" w:rsidRPr="00416CE8">
        <w:rPr>
          <w:rStyle w:val="Deckblattfett"/>
        </w:rPr>
        <w:t>Entweder Ansicht im Windows Explorer oder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ls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-la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Nun erstellen wir ein einfaches Textfile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first.txt</w:t>
      </w:r>
    </w:p>
    <w:p w:rsidR="003F389C" w:rsidRPr="003F389C" w:rsidRDefault="003F389C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möchten, dass GIT alle Änderungen in unterschiedlichen Files im angegebenen Ordner speichert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proofErr w:type="gram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.</w:t>
      </w:r>
      <w:proofErr w:type="gram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(der Punkt steht für den aktuellen Ordner)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Wir möchten jetzt „alle“ informieren, was mit der soeben erstellen Datei passiert ist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„a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message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“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Immer in der Gegenwart schreiben, auf Englisch, genaue Angabe, was geschehen ist.</w:t>
      </w:r>
    </w:p>
    <w:p w:rsidR="00416CE8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Welche Logs gibt es?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 xml:space="preserve">Welche Logs gibt es von einem bestimmten </w:t>
      </w:r>
      <w:proofErr w:type="spellStart"/>
      <w:r w:rsidR="003F389C" w:rsidRPr="00416CE8">
        <w:rPr>
          <w:rStyle w:val="Deckblattfett"/>
        </w:rPr>
        <w:t>Author</w:t>
      </w:r>
      <w:proofErr w:type="spellEnd"/>
      <w:r w:rsidR="003F389C" w:rsidRPr="00416CE8">
        <w:rPr>
          <w:rStyle w:val="Deckblattfett"/>
        </w:rPr>
        <w:t>?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log –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author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=“Roman“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416CE8">
        <w:rPr>
          <w:rStyle w:val="Deckblattfett"/>
        </w:rPr>
        <w:t>Jetzt fügen wir zwei Files hinzu second.txt und third.txt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sagt uns jetzt aber, dass diese Files nicht getrackt werden, da sie noch nicht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committed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wurden.</w:t>
      </w:r>
    </w:p>
    <w:p w:rsidR="003F389C" w:rsidRPr="003F389C" w:rsidRDefault="00416CE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Das holen wir jetzt nach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second.txt</w:t>
      </w:r>
      <w:r w:rsidR="00322328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zeigt uns jetzt die Änderung an.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Nun wollen wir die Änderung (Hinzufügen von second.txt zur </w:t>
      </w:r>
      <w:proofErr w:type="spellStart"/>
      <w:r w:rsidR="003F389C" w:rsidRPr="00322328">
        <w:rPr>
          <w:rStyle w:val="Deckblattfett"/>
        </w:rPr>
        <w:t>staging</w:t>
      </w:r>
      <w:proofErr w:type="spellEnd"/>
      <w:r w:rsidR="003F389C" w:rsidRPr="00322328">
        <w:rPr>
          <w:rStyle w:val="Deckblattfett"/>
        </w:rPr>
        <w:t xml:space="preserve"> </w:t>
      </w:r>
      <w:proofErr w:type="spellStart"/>
      <w:r w:rsidR="003F389C" w:rsidRPr="00322328">
        <w:rPr>
          <w:rStyle w:val="Deckblattfett"/>
        </w:rPr>
        <w:t>area</w:t>
      </w:r>
      <w:proofErr w:type="spellEnd"/>
      <w:r w:rsidR="003F389C" w:rsidRPr="00322328">
        <w:rPr>
          <w:rStyle w:val="Deckblattfett"/>
        </w:rPr>
        <w:t xml:space="preserve">) auch </w:t>
      </w:r>
      <w:proofErr w:type="spellStart"/>
      <w:r w:rsidR="003F389C" w:rsidRPr="00322328">
        <w:rPr>
          <w:rStyle w:val="Deckblattfett"/>
        </w:rPr>
        <w:t>comitten</w:t>
      </w:r>
      <w:proofErr w:type="spellEnd"/>
      <w:r w:rsidR="003F389C" w:rsidRPr="00322328">
        <w:rPr>
          <w:rStyle w:val="Deckblattfett"/>
        </w:rPr>
        <w:t>.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„zweites Files namens second.txt wurde hinzugefügt“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Änderungen am dritten File dokumentieren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add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third.txt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 xml:space="preserve">Drittes </w:t>
      </w:r>
      <w:proofErr w:type="spellStart"/>
      <w:r w:rsidR="003F389C" w:rsidRPr="00322328">
        <w:rPr>
          <w:rStyle w:val="Deckblattfett"/>
        </w:rPr>
        <w:t>Commitment</w:t>
      </w:r>
      <w:proofErr w:type="spellEnd"/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commit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-m „Jetzt ist drittes File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ready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fürs Repository“</w:t>
      </w:r>
    </w:p>
    <w:p w:rsidR="003F389C" w:rsidRPr="003F389C" w:rsidRDefault="00322328" w:rsidP="003F389C">
      <w:pPr>
        <w:pStyle w:val="Copy"/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r w:rsidR="003F389C" w:rsidRPr="00322328">
        <w:rPr>
          <w:rStyle w:val="Deckblattfett"/>
        </w:rPr>
        <w:t>Erstes File ändern und abspeichern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status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−&gt; jetzt zeigt uns GIT an, dass wir Änderungen durchgeführt haben, was soll geschehen?</w:t>
      </w:r>
    </w:p>
    <w:p w:rsidR="00740EA5" w:rsidRDefault="00322328" w:rsidP="003F389C">
      <w:pPr>
        <w:pStyle w:val="Copy"/>
      </w:pP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ab/>
      </w:r>
      <w:proofErr w:type="spellStart"/>
      <w:r w:rsidR="003F389C" w:rsidRPr="00322328">
        <w:rPr>
          <w:rStyle w:val="Deckblattfett"/>
        </w:rPr>
        <w:t>Git</w:t>
      </w:r>
      <w:proofErr w:type="spellEnd"/>
      <w:r w:rsidR="003F389C" w:rsidRPr="00322328">
        <w:rPr>
          <w:rStyle w:val="Deckblattfett"/>
        </w:rPr>
        <w:t xml:space="preserve"> pushen</w:t>
      </w:r>
      <w:r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br/>
      </w:r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$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git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push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origin</w:t>
      </w:r>
      <w:proofErr w:type="spellEnd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 xml:space="preserve"> </w:t>
      </w:r>
      <w:proofErr w:type="spellStart"/>
      <w:r w:rsidR="003F389C" w:rsidRPr="003F389C">
        <w:rPr>
          <w:rStyle w:val="CopyKlassefett"/>
          <w:rFonts w:asciiTheme="majorHAnsi" w:hAnsiTheme="majorHAnsi"/>
          <w:b w:val="0"/>
          <w:color w:val="auto"/>
          <w:sz w:val="24"/>
          <w:szCs w:val="20"/>
        </w:rPr>
        <w:t>master</w:t>
      </w:r>
      <w:proofErr w:type="spellEnd"/>
    </w:p>
    <w:p w:rsidR="00740EA5" w:rsidRDefault="00740EA5" w:rsidP="00226D0E">
      <w:pPr>
        <w:pStyle w:val="Copy"/>
      </w:pPr>
    </w:p>
    <w:sectPr w:rsidR="00740EA5" w:rsidSect="00F04284">
      <w:headerReference w:type="default" r:id="rId11"/>
      <w:footnotePr>
        <w:pos w:val="beneathText"/>
      </w:footnotePr>
      <w:pgSz w:w="11905" w:h="16837" w:code="9"/>
      <w:pgMar w:top="1985" w:right="1418" w:bottom="1134" w:left="1134" w:header="113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0EE2" w:rsidRDefault="00220EE2">
      <w:r>
        <w:separator/>
      </w:r>
    </w:p>
  </w:endnote>
  <w:endnote w:type="continuationSeparator" w:id="0">
    <w:p w:rsidR="00220EE2" w:rsidRDefault="00220E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0EE2" w:rsidRDefault="00220EE2">
      <w:r>
        <w:separator/>
      </w:r>
    </w:p>
  </w:footnote>
  <w:footnote w:type="continuationSeparator" w:id="0">
    <w:p w:rsidR="00220EE2" w:rsidRDefault="00220E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5DFB" w:rsidRPr="00C45362" w:rsidRDefault="00E35DFB" w:rsidP="00F04284">
    <w:pPr>
      <w:pStyle w:val="Kopfzeile"/>
      <w:rPr>
        <w:rFonts w:ascii="Corbel" w:hAnsi="Corbel"/>
        <w:color w:val="17365D" w:themeColor="text2" w:themeShade="BF"/>
      </w:rPr>
    </w:pPr>
    <w:r>
      <w:rPr>
        <w:rFonts w:ascii="Trebuchet MS" w:hAnsi="Trebuchet MS"/>
        <w:noProof/>
        <w:color w:val="365F91" w:themeColor="accent1" w:themeShade="BF"/>
        <w:lang w:val="de-AT" w:eastAsia="de-AT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FF7395" wp14:editId="4A01CDDB">
              <wp:simplePos x="0" y="0"/>
              <wp:positionH relativeFrom="column">
                <wp:posOffset>1470660</wp:posOffset>
              </wp:positionH>
              <wp:positionV relativeFrom="paragraph">
                <wp:posOffset>22860</wp:posOffset>
              </wp:positionV>
              <wp:extent cx="4848225" cy="0"/>
              <wp:effectExtent l="13335" t="13335" r="15240" b="1524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84822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06855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115.8pt;margin-top:1.8pt;width:381.7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" strokecolor="#365f91 [2404]" strokeweight="1pt"/>
          </w:pict>
        </mc:Fallback>
      </mc:AlternateContent>
    </w:r>
    <w:r>
      <w:rPr>
        <w:rFonts w:ascii="Trebuchet MS" w:hAnsi="Trebuchet MS"/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432346" wp14:editId="24AD10AB">
              <wp:simplePos x="0" y="0"/>
              <wp:positionH relativeFrom="column">
                <wp:posOffset>1365250</wp:posOffset>
              </wp:positionH>
              <wp:positionV relativeFrom="paragraph">
                <wp:posOffset>-472440</wp:posOffset>
              </wp:positionV>
              <wp:extent cx="4505960" cy="808990"/>
              <wp:effectExtent l="3175" t="381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05960" cy="8089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35DFB" w:rsidRPr="005C3D0D" w:rsidRDefault="00E35DFB" w:rsidP="005C3D0D">
                          <w:pPr>
                            <w:pStyle w:val="Kopfzeilerechtsoben"/>
                          </w:pPr>
                          <w:r>
                            <w:t>Webtechnologie</w:t>
                          </w:r>
                        </w:p>
                        <w:p w:rsidR="00E35DFB" w:rsidRPr="005C3D0D" w:rsidRDefault="00E35DFB" w:rsidP="005C3D0D">
                          <w:pPr>
                            <w:pStyle w:val="Kopfzeilerechtsoben"/>
                          </w:pPr>
                          <w:r>
                            <w:t xml:space="preserve">Florian Weiss / </w:t>
                          </w:r>
                          <w:r w:rsidRPr="005C3D0D">
                            <w:t xml:space="preserve">Roman Jerabek. HTL Rennweg. </w:t>
                          </w:r>
                          <w:r w:rsidRPr="005C3D0D">
                            <w:fldChar w:fldCharType="begin"/>
                          </w:r>
                          <w:r w:rsidRPr="005C3D0D">
                            <w:instrText xml:space="preserve"> TIME \@ "dd.MM.yyyy" </w:instrText>
                          </w:r>
                          <w:r w:rsidRPr="005C3D0D"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05.09.2017</w:t>
                          </w:r>
                          <w:r w:rsidRPr="005C3D0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43234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07.5pt;margin-top:-37.2pt;width:354.8pt;height:63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" stroked="f">
              <v:textbox>
                <w:txbxContent>
                  <w:p w:rsidR="00E35DFB" w:rsidRPr="005C3D0D" w:rsidRDefault="00E35DFB" w:rsidP="005C3D0D">
                    <w:pPr>
                      <w:pStyle w:val="Kopfzeilerechtsoben"/>
                    </w:pPr>
                    <w:r>
                      <w:t>Webtechnologie</w:t>
                    </w:r>
                  </w:p>
                  <w:p w:rsidR="00E35DFB" w:rsidRPr="005C3D0D" w:rsidRDefault="00E35DFB" w:rsidP="005C3D0D">
                    <w:pPr>
                      <w:pStyle w:val="Kopfzeilerechtsoben"/>
                    </w:pPr>
                    <w:r>
                      <w:t xml:space="preserve">Florian Weiss / </w:t>
                    </w:r>
                    <w:r w:rsidRPr="005C3D0D">
                      <w:t xml:space="preserve">Roman Jerabek. HTL Rennweg. </w:t>
                    </w:r>
                    <w:r w:rsidRPr="005C3D0D">
                      <w:fldChar w:fldCharType="begin"/>
                    </w:r>
                    <w:r w:rsidRPr="005C3D0D">
                      <w:instrText xml:space="preserve"> TIME \@ "dd.MM.yyyy" </w:instrText>
                    </w:r>
                    <w:r w:rsidRPr="005C3D0D">
                      <w:fldChar w:fldCharType="separate"/>
                    </w:r>
                    <w:r>
                      <w:rPr>
                        <w:noProof/>
                      </w:rPr>
                      <w:t>05.09.2017</w:t>
                    </w:r>
                    <w:r w:rsidRPr="005C3D0D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E653A9A" wp14:editId="2C85EE8D">
              <wp:simplePos x="0" y="0"/>
              <wp:positionH relativeFrom="margin">
                <wp:posOffset>0</wp:posOffset>
              </wp:positionH>
              <wp:positionV relativeFrom="paragraph">
                <wp:posOffset>-339090</wp:posOffset>
              </wp:positionV>
              <wp:extent cx="1070610" cy="606425"/>
              <wp:effectExtent l="0" t="381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0610" cy="606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38100">
                            <a:solidFill>
                              <a:schemeClr val="lt1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chemeClr val="accent2">
                                  <a:lumMod val="50000"/>
                                  <a:lumOff val="0"/>
                                  <a:alpha val="50000"/>
                                </a:scheme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35DFB" w:rsidRPr="005861D2" w:rsidRDefault="00E35DFB" w:rsidP="00CA4497">
                          <w:pPr>
                            <w:pStyle w:val="Kopflinksoben"/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MEDT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653A9A" id="Text Box 1" o:spid="_x0000_s1027" type="#_x0000_t202" style="position:absolute;margin-left:0;margin-top:-26.7pt;width:84.3pt;height:47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" fillcolor="#365f91 [2404]" stroked="f" strokecolor="#f2f2f2 [3041]" strokeweight="3pt">
              <v:shadow color="#622423 [1605]" opacity=".5" offset="1pt"/>
              <v:textbox>
                <w:txbxContent>
                  <w:p w:rsidR="00E35DFB" w:rsidRPr="005861D2" w:rsidRDefault="00E35DFB" w:rsidP="00CA4497">
                    <w:pPr>
                      <w:pStyle w:val="Kopflinksoben"/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MEDT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  <w:p w:rsidR="00E35DFB" w:rsidRPr="00C45362" w:rsidRDefault="00E35DFB" w:rsidP="00F04284">
    <w:pPr>
      <w:pStyle w:val="Kopflinksoben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Aufzählung 1"/>
    <w:lvl w:ilvl="0">
      <w:start w:val="1"/>
      <w:numFmt w:val="bullet"/>
      <w:lvlText w:val="u"/>
      <w:lvlJc w:val="left"/>
      <w:pPr>
        <w:tabs>
          <w:tab w:val="num" w:pos="227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u"/>
      <w:lvlJc w:val="left"/>
      <w:pPr>
        <w:tabs>
          <w:tab w:val="num" w:pos="454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u"/>
      <w:lvlJc w:val="left"/>
      <w:pPr>
        <w:tabs>
          <w:tab w:val="num" w:pos="68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u"/>
      <w:lvlJc w:val="left"/>
      <w:pPr>
        <w:tabs>
          <w:tab w:val="num" w:pos="907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u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u"/>
      <w:lvlJc w:val="left"/>
      <w:pPr>
        <w:tabs>
          <w:tab w:val="num" w:pos="136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u"/>
      <w:lvlJc w:val="left"/>
      <w:pPr>
        <w:tabs>
          <w:tab w:val="num" w:pos="1587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u"/>
      <w:lvlJc w:val="left"/>
      <w:pPr>
        <w:tabs>
          <w:tab w:val="num" w:pos="1814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u"/>
      <w:lvlJc w:val="left"/>
      <w:pPr>
        <w:tabs>
          <w:tab w:val="num" w:pos="2041"/>
        </w:tabs>
      </w:pPr>
      <w:rPr>
        <w:rFonts w:ascii="Wingdings" w:hAnsi="Wingdings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D216CF3"/>
    <w:multiLevelType w:val="hybridMultilevel"/>
    <w:tmpl w:val="01B614F6"/>
    <w:lvl w:ilvl="0" w:tplc="8B8039A6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3" w15:restartNumberingAfterBreak="0">
    <w:nsid w:val="13706265"/>
    <w:multiLevelType w:val="hybridMultilevel"/>
    <w:tmpl w:val="5000986E"/>
    <w:lvl w:ilvl="0" w:tplc="C012EFC0">
      <w:start w:val="1"/>
      <w:numFmt w:val="decimal"/>
      <w:lvlText w:val="%1."/>
      <w:lvlJc w:val="left"/>
      <w:pPr>
        <w:ind w:left="2625" w:hanging="360"/>
      </w:pPr>
      <w:rPr>
        <w:rFonts w:hint="default"/>
        <w:color w:val="943634" w:themeColor="accent2" w:themeShade="BF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4" w15:restartNumberingAfterBreak="0">
    <w:nsid w:val="1ED0396E"/>
    <w:multiLevelType w:val="hybridMultilevel"/>
    <w:tmpl w:val="64B4DDD2"/>
    <w:lvl w:ilvl="0" w:tplc="7FE4CF7C">
      <w:start w:val="1"/>
      <w:numFmt w:val="decimal"/>
      <w:lvlText w:val="%1."/>
      <w:lvlJc w:val="left"/>
      <w:pPr>
        <w:tabs>
          <w:tab w:val="num" w:pos="2268"/>
        </w:tabs>
        <w:ind w:left="2268" w:hanging="1908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21616C"/>
    <w:multiLevelType w:val="hybridMultilevel"/>
    <w:tmpl w:val="BE6A81EC"/>
    <w:lvl w:ilvl="0" w:tplc="B20026A4">
      <w:start w:val="1"/>
      <w:numFmt w:val="decimal"/>
      <w:pStyle w:val="CopyAufzhlung"/>
      <w:lvlText w:val="%1."/>
      <w:lvlJc w:val="left"/>
      <w:pPr>
        <w:ind w:left="2625" w:hanging="360"/>
      </w:pPr>
      <w:rPr>
        <w:rFonts w:hint="default"/>
      </w:rPr>
    </w:lvl>
    <w:lvl w:ilvl="1" w:tplc="04070019">
      <w:start w:val="1"/>
      <w:numFmt w:val="lowerLetter"/>
      <w:pStyle w:val="CopyAufzhlungII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6" w15:restartNumberingAfterBreak="0">
    <w:nsid w:val="37E622B2"/>
    <w:multiLevelType w:val="hybridMultilevel"/>
    <w:tmpl w:val="828A503C"/>
    <w:lvl w:ilvl="0" w:tplc="8B5CC26E">
      <w:start w:val="1"/>
      <w:numFmt w:val="bullet"/>
      <w:lvlText w:val=""/>
      <w:lvlJc w:val="left"/>
      <w:pPr>
        <w:tabs>
          <w:tab w:val="num" w:pos="2628"/>
        </w:tabs>
        <w:ind w:left="2552" w:hanging="284"/>
      </w:pPr>
      <w:rPr>
        <w:rFonts w:ascii="Symbol" w:hAnsi="Symbol" w:hint="default"/>
        <w:color w:val="auto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185C"/>
    <w:multiLevelType w:val="hybridMultilevel"/>
    <w:tmpl w:val="F45E4D84"/>
    <w:lvl w:ilvl="0" w:tplc="AE4C317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76923C" w:themeColor="accent3" w:themeShade="BF"/>
        <w:sz w:val="26"/>
      </w:rPr>
    </w:lvl>
    <w:lvl w:ilvl="1" w:tplc="04070019" w:tentative="1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8" w15:restartNumberingAfterBreak="0">
    <w:nsid w:val="4FF5209A"/>
    <w:multiLevelType w:val="hybridMultilevel"/>
    <w:tmpl w:val="F6A49C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63E48"/>
    <w:multiLevelType w:val="hybridMultilevel"/>
    <w:tmpl w:val="AD32CB54"/>
    <w:lvl w:ilvl="0" w:tplc="F9CA7C36">
      <w:start w:val="1"/>
      <w:numFmt w:val="decimal"/>
      <w:lvlText w:val="%1."/>
      <w:lvlJc w:val="left"/>
      <w:pPr>
        <w:ind w:left="2625" w:hanging="360"/>
      </w:pPr>
      <w:rPr>
        <w:rFonts w:ascii="Corbel" w:hAnsi="Corbel" w:hint="default"/>
        <w:b/>
        <w:color w:val="auto"/>
      </w:rPr>
    </w:lvl>
    <w:lvl w:ilvl="1" w:tplc="04070019">
      <w:start w:val="1"/>
      <w:numFmt w:val="lowerLetter"/>
      <w:lvlText w:val="%2."/>
      <w:lvlJc w:val="left"/>
      <w:pPr>
        <w:ind w:left="3345" w:hanging="360"/>
      </w:pPr>
    </w:lvl>
    <w:lvl w:ilvl="2" w:tplc="0407001B" w:tentative="1">
      <w:start w:val="1"/>
      <w:numFmt w:val="lowerRoman"/>
      <w:lvlText w:val="%3."/>
      <w:lvlJc w:val="right"/>
      <w:pPr>
        <w:ind w:left="4065" w:hanging="180"/>
      </w:pPr>
    </w:lvl>
    <w:lvl w:ilvl="3" w:tplc="0407000F" w:tentative="1">
      <w:start w:val="1"/>
      <w:numFmt w:val="decimal"/>
      <w:lvlText w:val="%4."/>
      <w:lvlJc w:val="left"/>
      <w:pPr>
        <w:ind w:left="4785" w:hanging="360"/>
      </w:pPr>
    </w:lvl>
    <w:lvl w:ilvl="4" w:tplc="04070019" w:tentative="1">
      <w:start w:val="1"/>
      <w:numFmt w:val="lowerLetter"/>
      <w:lvlText w:val="%5."/>
      <w:lvlJc w:val="left"/>
      <w:pPr>
        <w:ind w:left="5505" w:hanging="360"/>
      </w:pPr>
    </w:lvl>
    <w:lvl w:ilvl="5" w:tplc="0407001B" w:tentative="1">
      <w:start w:val="1"/>
      <w:numFmt w:val="lowerRoman"/>
      <w:lvlText w:val="%6."/>
      <w:lvlJc w:val="right"/>
      <w:pPr>
        <w:ind w:left="6225" w:hanging="180"/>
      </w:pPr>
    </w:lvl>
    <w:lvl w:ilvl="6" w:tplc="0407000F" w:tentative="1">
      <w:start w:val="1"/>
      <w:numFmt w:val="decimal"/>
      <w:lvlText w:val="%7."/>
      <w:lvlJc w:val="left"/>
      <w:pPr>
        <w:ind w:left="6945" w:hanging="360"/>
      </w:pPr>
    </w:lvl>
    <w:lvl w:ilvl="7" w:tplc="04070019" w:tentative="1">
      <w:start w:val="1"/>
      <w:numFmt w:val="lowerLetter"/>
      <w:lvlText w:val="%8."/>
      <w:lvlJc w:val="left"/>
      <w:pPr>
        <w:ind w:left="7665" w:hanging="360"/>
      </w:pPr>
    </w:lvl>
    <w:lvl w:ilvl="8" w:tplc="0407001B" w:tentative="1">
      <w:start w:val="1"/>
      <w:numFmt w:val="lowerRoman"/>
      <w:lvlText w:val="%9."/>
      <w:lvlJc w:val="right"/>
      <w:pPr>
        <w:ind w:left="8385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2"/>
  </w:num>
  <w:num w:numId="13">
    <w:abstractNumId w:val="3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7"/>
  </w:num>
  <w:num w:numId="17">
    <w:abstractNumId w:val="5"/>
    <w:lvlOverride w:ilvl="0">
      <w:startOverride w:val="1"/>
    </w:lvlOverride>
  </w:num>
  <w:num w:numId="18">
    <w:abstractNumId w:val="9"/>
  </w:num>
  <w:num w:numId="19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C0"/>
    <w:rsid w:val="000022B3"/>
    <w:rsid w:val="00003175"/>
    <w:rsid w:val="00004FAC"/>
    <w:rsid w:val="00016BA0"/>
    <w:rsid w:val="00023611"/>
    <w:rsid w:val="00030327"/>
    <w:rsid w:val="00032227"/>
    <w:rsid w:val="000559D9"/>
    <w:rsid w:val="00057B99"/>
    <w:rsid w:val="000602A9"/>
    <w:rsid w:val="0006185E"/>
    <w:rsid w:val="00067850"/>
    <w:rsid w:val="00067C8F"/>
    <w:rsid w:val="00067E79"/>
    <w:rsid w:val="00080E8B"/>
    <w:rsid w:val="000B5254"/>
    <w:rsid w:val="000D11A9"/>
    <w:rsid w:val="000D3EA4"/>
    <w:rsid w:val="000D70F9"/>
    <w:rsid w:val="000E3779"/>
    <w:rsid w:val="000E6211"/>
    <w:rsid w:val="000E6F80"/>
    <w:rsid w:val="000E6F9B"/>
    <w:rsid w:val="000E726A"/>
    <w:rsid w:val="00100DB3"/>
    <w:rsid w:val="00110613"/>
    <w:rsid w:val="00117F02"/>
    <w:rsid w:val="00131280"/>
    <w:rsid w:val="001326F8"/>
    <w:rsid w:val="001411C9"/>
    <w:rsid w:val="00147A2D"/>
    <w:rsid w:val="0016522B"/>
    <w:rsid w:val="00167DF7"/>
    <w:rsid w:val="001729BE"/>
    <w:rsid w:val="00193A78"/>
    <w:rsid w:val="00193DAD"/>
    <w:rsid w:val="001A0356"/>
    <w:rsid w:val="001A205E"/>
    <w:rsid w:val="001A7A51"/>
    <w:rsid w:val="001B4270"/>
    <w:rsid w:val="001B7C0E"/>
    <w:rsid w:val="001C2398"/>
    <w:rsid w:val="001D18A3"/>
    <w:rsid w:val="001D1C15"/>
    <w:rsid w:val="002049C8"/>
    <w:rsid w:val="00215C14"/>
    <w:rsid w:val="00217B0E"/>
    <w:rsid w:val="00220EE2"/>
    <w:rsid w:val="00223545"/>
    <w:rsid w:val="002257F9"/>
    <w:rsid w:val="00226D0E"/>
    <w:rsid w:val="0023456F"/>
    <w:rsid w:val="00244034"/>
    <w:rsid w:val="00263C8B"/>
    <w:rsid w:val="0026445F"/>
    <w:rsid w:val="002668D8"/>
    <w:rsid w:val="002672A4"/>
    <w:rsid w:val="00273085"/>
    <w:rsid w:val="0028785C"/>
    <w:rsid w:val="00287C87"/>
    <w:rsid w:val="002918C2"/>
    <w:rsid w:val="002940C4"/>
    <w:rsid w:val="00296337"/>
    <w:rsid w:val="002B02FA"/>
    <w:rsid w:val="002B1AFF"/>
    <w:rsid w:val="002B48A4"/>
    <w:rsid w:val="002D112F"/>
    <w:rsid w:val="002D5236"/>
    <w:rsid w:val="002F7774"/>
    <w:rsid w:val="002F7DE9"/>
    <w:rsid w:val="003106E4"/>
    <w:rsid w:val="003148B9"/>
    <w:rsid w:val="003170A7"/>
    <w:rsid w:val="00320111"/>
    <w:rsid w:val="0032053F"/>
    <w:rsid w:val="00322328"/>
    <w:rsid w:val="00330B55"/>
    <w:rsid w:val="003320FC"/>
    <w:rsid w:val="0034383B"/>
    <w:rsid w:val="0034396D"/>
    <w:rsid w:val="0036399F"/>
    <w:rsid w:val="003724F0"/>
    <w:rsid w:val="00397F24"/>
    <w:rsid w:val="003C4998"/>
    <w:rsid w:val="003C6616"/>
    <w:rsid w:val="003C7CCC"/>
    <w:rsid w:val="003E4AA1"/>
    <w:rsid w:val="003F389C"/>
    <w:rsid w:val="003F5EAB"/>
    <w:rsid w:val="004102B0"/>
    <w:rsid w:val="00416CE8"/>
    <w:rsid w:val="00423CA4"/>
    <w:rsid w:val="00427FC0"/>
    <w:rsid w:val="00431088"/>
    <w:rsid w:val="00441D5E"/>
    <w:rsid w:val="00442009"/>
    <w:rsid w:val="00487064"/>
    <w:rsid w:val="00494901"/>
    <w:rsid w:val="004A27C8"/>
    <w:rsid w:val="004A50D0"/>
    <w:rsid w:val="004B07F8"/>
    <w:rsid w:val="004B4B98"/>
    <w:rsid w:val="004C6125"/>
    <w:rsid w:val="004D3769"/>
    <w:rsid w:val="004D4D20"/>
    <w:rsid w:val="004D518F"/>
    <w:rsid w:val="004E0F36"/>
    <w:rsid w:val="004F1E68"/>
    <w:rsid w:val="004F26E9"/>
    <w:rsid w:val="004F409B"/>
    <w:rsid w:val="00513735"/>
    <w:rsid w:val="0052291A"/>
    <w:rsid w:val="00523275"/>
    <w:rsid w:val="00524C98"/>
    <w:rsid w:val="005263B6"/>
    <w:rsid w:val="00530828"/>
    <w:rsid w:val="00551168"/>
    <w:rsid w:val="00551C2D"/>
    <w:rsid w:val="00552975"/>
    <w:rsid w:val="00555B67"/>
    <w:rsid w:val="00571130"/>
    <w:rsid w:val="00580A89"/>
    <w:rsid w:val="005861D2"/>
    <w:rsid w:val="005A298B"/>
    <w:rsid w:val="005A7832"/>
    <w:rsid w:val="005B2998"/>
    <w:rsid w:val="005C3D0D"/>
    <w:rsid w:val="005C5B7F"/>
    <w:rsid w:val="005C5DEA"/>
    <w:rsid w:val="005D4305"/>
    <w:rsid w:val="005E03D6"/>
    <w:rsid w:val="005E040A"/>
    <w:rsid w:val="005E3B32"/>
    <w:rsid w:val="005E4D7A"/>
    <w:rsid w:val="005E50CF"/>
    <w:rsid w:val="00602F94"/>
    <w:rsid w:val="00613346"/>
    <w:rsid w:val="00626702"/>
    <w:rsid w:val="00627C20"/>
    <w:rsid w:val="00634B6A"/>
    <w:rsid w:val="006364E1"/>
    <w:rsid w:val="00673531"/>
    <w:rsid w:val="00675C82"/>
    <w:rsid w:val="00683A97"/>
    <w:rsid w:val="00684002"/>
    <w:rsid w:val="0068403D"/>
    <w:rsid w:val="00692E72"/>
    <w:rsid w:val="0069653B"/>
    <w:rsid w:val="006A33FB"/>
    <w:rsid w:val="006A6164"/>
    <w:rsid w:val="006B7AEC"/>
    <w:rsid w:val="006D2CCA"/>
    <w:rsid w:val="006D4721"/>
    <w:rsid w:val="006D627C"/>
    <w:rsid w:val="00703016"/>
    <w:rsid w:val="007274EF"/>
    <w:rsid w:val="00732B62"/>
    <w:rsid w:val="00733F21"/>
    <w:rsid w:val="00740EA5"/>
    <w:rsid w:val="00742346"/>
    <w:rsid w:val="0075404E"/>
    <w:rsid w:val="00754939"/>
    <w:rsid w:val="00754EBF"/>
    <w:rsid w:val="0077410E"/>
    <w:rsid w:val="00776817"/>
    <w:rsid w:val="00785025"/>
    <w:rsid w:val="007851A8"/>
    <w:rsid w:val="00785839"/>
    <w:rsid w:val="007861D3"/>
    <w:rsid w:val="007A16A6"/>
    <w:rsid w:val="007A2B86"/>
    <w:rsid w:val="007A4583"/>
    <w:rsid w:val="007A49E7"/>
    <w:rsid w:val="007C2B88"/>
    <w:rsid w:val="007D7EE2"/>
    <w:rsid w:val="0080045E"/>
    <w:rsid w:val="00812E8F"/>
    <w:rsid w:val="00815663"/>
    <w:rsid w:val="00821CA1"/>
    <w:rsid w:val="0082322B"/>
    <w:rsid w:val="008319C0"/>
    <w:rsid w:val="00833FBE"/>
    <w:rsid w:val="00834FC4"/>
    <w:rsid w:val="00836CB9"/>
    <w:rsid w:val="00863698"/>
    <w:rsid w:val="00865E6D"/>
    <w:rsid w:val="008705E7"/>
    <w:rsid w:val="00874E9A"/>
    <w:rsid w:val="00893D0F"/>
    <w:rsid w:val="008A53D8"/>
    <w:rsid w:val="008A716D"/>
    <w:rsid w:val="008B5DF9"/>
    <w:rsid w:val="008D19E3"/>
    <w:rsid w:val="008D6680"/>
    <w:rsid w:val="008E4B0A"/>
    <w:rsid w:val="008E55CF"/>
    <w:rsid w:val="008F017A"/>
    <w:rsid w:val="008F0631"/>
    <w:rsid w:val="008F37DA"/>
    <w:rsid w:val="008F3F7F"/>
    <w:rsid w:val="008F7A01"/>
    <w:rsid w:val="00903B4B"/>
    <w:rsid w:val="00906D93"/>
    <w:rsid w:val="00920468"/>
    <w:rsid w:val="009328DC"/>
    <w:rsid w:val="00934381"/>
    <w:rsid w:val="009349CA"/>
    <w:rsid w:val="00956AD0"/>
    <w:rsid w:val="00963521"/>
    <w:rsid w:val="00963E96"/>
    <w:rsid w:val="0097152E"/>
    <w:rsid w:val="00975527"/>
    <w:rsid w:val="009928D2"/>
    <w:rsid w:val="00993204"/>
    <w:rsid w:val="009A6753"/>
    <w:rsid w:val="009B32B3"/>
    <w:rsid w:val="009B5CF5"/>
    <w:rsid w:val="009C5281"/>
    <w:rsid w:val="009D43F6"/>
    <w:rsid w:val="009E039B"/>
    <w:rsid w:val="009E414C"/>
    <w:rsid w:val="009E7208"/>
    <w:rsid w:val="009F088F"/>
    <w:rsid w:val="009F32DE"/>
    <w:rsid w:val="00A12EC7"/>
    <w:rsid w:val="00A1492A"/>
    <w:rsid w:val="00A260CD"/>
    <w:rsid w:val="00A27249"/>
    <w:rsid w:val="00A30F83"/>
    <w:rsid w:val="00A35ABA"/>
    <w:rsid w:val="00A37FEA"/>
    <w:rsid w:val="00A41EEF"/>
    <w:rsid w:val="00A6428C"/>
    <w:rsid w:val="00A66B63"/>
    <w:rsid w:val="00A743A6"/>
    <w:rsid w:val="00A774AB"/>
    <w:rsid w:val="00A90B52"/>
    <w:rsid w:val="00A95317"/>
    <w:rsid w:val="00A97964"/>
    <w:rsid w:val="00AA15E6"/>
    <w:rsid w:val="00AB27C8"/>
    <w:rsid w:val="00AB3677"/>
    <w:rsid w:val="00AB67E5"/>
    <w:rsid w:val="00AD4FA1"/>
    <w:rsid w:val="00AD64E3"/>
    <w:rsid w:val="00AD6C83"/>
    <w:rsid w:val="00AE37A4"/>
    <w:rsid w:val="00AE7446"/>
    <w:rsid w:val="00AF29F5"/>
    <w:rsid w:val="00B01461"/>
    <w:rsid w:val="00B034B1"/>
    <w:rsid w:val="00B135FC"/>
    <w:rsid w:val="00B14B52"/>
    <w:rsid w:val="00B17080"/>
    <w:rsid w:val="00B27CC5"/>
    <w:rsid w:val="00B355D7"/>
    <w:rsid w:val="00B47786"/>
    <w:rsid w:val="00B51AC2"/>
    <w:rsid w:val="00B534FE"/>
    <w:rsid w:val="00B55DDD"/>
    <w:rsid w:val="00B80466"/>
    <w:rsid w:val="00B927F2"/>
    <w:rsid w:val="00B93AF4"/>
    <w:rsid w:val="00B94E50"/>
    <w:rsid w:val="00BA03D9"/>
    <w:rsid w:val="00BA0EA0"/>
    <w:rsid w:val="00BA2124"/>
    <w:rsid w:val="00BA79F6"/>
    <w:rsid w:val="00BC3BCA"/>
    <w:rsid w:val="00BE18C3"/>
    <w:rsid w:val="00BE63EF"/>
    <w:rsid w:val="00BE7932"/>
    <w:rsid w:val="00BF148E"/>
    <w:rsid w:val="00BF63AB"/>
    <w:rsid w:val="00C01F38"/>
    <w:rsid w:val="00C04F0A"/>
    <w:rsid w:val="00C05107"/>
    <w:rsid w:val="00C4216A"/>
    <w:rsid w:val="00C45362"/>
    <w:rsid w:val="00C554D9"/>
    <w:rsid w:val="00C640CF"/>
    <w:rsid w:val="00C734CC"/>
    <w:rsid w:val="00C73E96"/>
    <w:rsid w:val="00CA4497"/>
    <w:rsid w:val="00CA65F9"/>
    <w:rsid w:val="00CA7D31"/>
    <w:rsid w:val="00CB13BD"/>
    <w:rsid w:val="00CB7ADF"/>
    <w:rsid w:val="00CC1461"/>
    <w:rsid w:val="00CC2A8E"/>
    <w:rsid w:val="00CC7866"/>
    <w:rsid w:val="00CC79FB"/>
    <w:rsid w:val="00CD1DCD"/>
    <w:rsid w:val="00CD660E"/>
    <w:rsid w:val="00CD6707"/>
    <w:rsid w:val="00CE03B9"/>
    <w:rsid w:val="00D12F73"/>
    <w:rsid w:val="00D27866"/>
    <w:rsid w:val="00D30055"/>
    <w:rsid w:val="00D32664"/>
    <w:rsid w:val="00D34213"/>
    <w:rsid w:val="00D34759"/>
    <w:rsid w:val="00D35900"/>
    <w:rsid w:val="00D37BB9"/>
    <w:rsid w:val="00D43C13"/>
    <w:rsid w:val="00D52D25"/>
    <w:rsid w:val="00D53063"/>
    <w:rsid w:val="00D65F35"/>
    <w:rsid w:val="00D661A3"/>
    <w:rsid w:val="00D76467"/>
    <w:rsid w:val="00D858C0"/>
    <w:rsid w:val="00D9070C"/>
    <w:rsid w:val="00D97E60"/>
    <w:rsid w:val="00DA09F3"/>
    <w:rsid w:val="00DA1BC8"/>
    <w:rsid w:val="00DB354F"/>
    <w:rsid w:val="00DC633F"/>
    <w:rsid w:val="00DD07B2"/>
    <w:rsid w:val="00DE2475"/>
    <w:rsid w:val="00DF0B6A"/>
    <w:rsid w:val="00E00897"/>
    <w:rsid w:val="00E065AF"/>
    <w:rsid w:val="00E2069D"/>
    <w:rsid w:val="00E20F22"/>
    <w:rsid w:val="00E2494F"/>
    <w:rsid w:val="00E27A76"/>
    <w:rsid w:val="00E35DFB"/>
    <w:rsid w:val="00E37B59"/>
    <w:rsid w:val="00E4232C"/>
    <w:rsid w:val="00E62731"/>
    <w:rsid w:val="00E65433"/>
    <w:rsid w:val="00E70193"/>
    <w:rsid w:val="00E95302"/>
    <w:rsid w:val="00EA1925"/>
    <w:rsid w:val="00EA62E1"/>
    <w:rsid w:val="00EB6715"/>
    <w:rsid w:val="00EC37C9"/>
    <w:rsid w:val="00EC54BA"/>
    <w:rsid w:val="00ED4075"/>
    <w:rsid w:val="00EE3754"/>
    <w:rsid w:val="00F04284"/>
    <w:rsid w:val="00F07E09"/>
    <w:rsid w:val="00F12E37"/>
    <w:rsid w:val="00F138FE"/>
    <w:rsid w:val="00F1567F"/>
    <w:rsid w:val="00F2250D"/>
    <w:rsid w:val="00F23E48"/>
    <w:rsid w:val="00F23F5D"/>
    <w:rsid w:val="00F24D52"/>
    <w:rsid w:val="00F31223"/>
    <w:rsid w:val="00F45273"/>
    <w:rsid w:val="00F464C7"/>
    <w:rsid w:val="00F46D10"/>
    <w:rsid w:val="00F51B8D"/>
    <w:rsid w:val="00F63817"/>
    <w:rsid w:val="00F66479"/>
    <w:rsid w:val="00F81833"/>
    <w:rsid w:val="00F82485"/>
    <w:rsid w:val="00F846F7"/>
    <w:rsid w:val="00F91C18"/>
    <w:rsid w:val="00F933A2"/>
    <w:rsid w:val="00F97E40"/>
    <w:rsid w:val="00FA4907"/>
    <w:rsid w:val="00FB206B"/>
    <w:rsid w:val="00FB4C82"/>
    <w:rsid w:val="00FC1BE1"/>
    <w:rsid w:val="00FC4F1D"/>
    <w:rsid w:val="00FD6498"/>
    <w:rsid w:val="00FE423B"/>
    <w:rsid w:val="00FE627B"/>
    <w:rsid w:val="00FF3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385CC9"/>
  <w15:docId w15:val="{0F6357CD-84F7-4473-9D38-77D96EEE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431088"/>
    <w:pPr>
      <w:spacing w:line="320" w:lineRule="exact"/>
    </w:pPr>
    <w:rPr>
      <w:rFonts w:ascii="Verdana" w:hAnsi="Verdana"/>
      <w:sz w:val="24"/>
    </w:rPr>
  </w:style>
  <w:style w:type="paragraph" w:styleId="berschrift1">
    <w:name w:val="heading 1"/>
    <w:basedOn w:val="Standard"/>
    <w:next w:val="Standard"/>
    <w:qFormat/>
    <w:rsid w:val="009E039B"/>
    <w:pPr>
      <w:keepNext/>
      <w:spacing w:before="240" w:after="60" w:line="276" w:lineRule="auto"/>
      <w:outlineLvl w:val="0"/>
    </w:pPr>
    <w:rPr>
      <w:rFonts w:ascii="Arial" w:hAnsi="Arial" w:cs="Arial"/>
      <w:b/>
      <w:bCs/>
      <w:kern w:val="32"/>
      <w:sz w:val="32"/>
      <w:szCs w:val="32"/>
      <w:lang w:eastAsia="en-US"/>
    </w:rPr>
  </w:style>
  <w:style w:type="paragraph" w:styleId="berschrift2">
    <w:name w:val="heading 2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1"/>
    </w:pPr>
    <w:rPr>
      <w:rFonts w:ascii="Arial" w:eastAsia="Lucida Sans Unicode" w:hAnsi="Arial" w:cs="Tahoma"/>
      <w:b/>
      <w:bCs/>
      <w:i/>
      <w:iCs/>
      <w:sz w:val="28"/>
      <w:szCs w:val="28"/>
      <w:lang w:eastAsia="en-US"/>
    </w:rPr>
  </w:style>
  <w:style w:type="paragraph" w:styleId="berschrift3">
    <w:name w:val="heading 3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2"/>
    </w:pPr>
    <w:rPr>
      <w:rFonts w:ascii="Arial" w:eastAsia="Lucida Sans Unicode" w:hAnsi="Arial" w:cs="Tahoma"/>
      <w:b/>
      <w:bCs/>
      <w:sz w:val="28"/>
      <w:szCs w:val="28"/>
      <w:lang w:eastAsia="en-US"/>
    </w:rPr>
  </w:style>
  <w:style w:type="paragraph" w:styleId="berschrift4">
    <w:name w:val="heading 4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3"/>
    </w:pPr>
    <w:rPr>
      <w:rFonts w:ascii="Arial" w:eastAsia="Lucida Sans Unicode" w:hAnsi="Arial" w:cs="Tahoma"/>
      <w:b/>
      <w:bCs/>
      <w:i/>
      <w:iCs/>
      <w:sz w:val="22"/>
      <w:szCs w:val="22"/>
      <w:lang w:eastAsia="en-US"/>
    </w:rPr>
  </w:style>
  <w:style w:type="paragraph" w:styleId="berschrift5">
    <w:name w:val="heading 5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4"/>
    </w:pPr>
    <w:rPr>
      <w:rFonts w:ascii="Arial" w:eastAsia="Lucida Sans Unicode" w:hAnsi="Arial" w:cs="Tahoma"/>
      <w:b/>
      <w:bCs/>
      <w:sz w:val="22"/>
      <w:szCs w:val="22"/>
      <w:lang w:eastAsia="en-US"/>
    </w:rPr>
  </w:style>
  <w:style w:type="paragraph" w:styleId="berschrift6">
    <w:name w:val="heading 6"/>
    <w:basedOn w:val="Standard"/>
    <w:next w:val="Standard"/>
    <w:qFormat/>
    <w:rsid w:val="009E039B"/>
    <w:pPr>
      <w:keepNext/>
      <w:tabs>
        <w:tab w:val="num" w:pos="0"/>
      </w:tabs>
      <w:spacing w:before="240" w:after="120" w:line="276" w:lineRule="auto"/>
      <w:outlineLvl w:val="5"/>
    </w:pPr>
    <w:rPr>
      <w:rFonts w:ascii="Arial" w:eastAsia="Lucida Sans Unicode" w:hAnsi="Arial" w:cs="Tahoma"/>
      <w:b/>
      <w:bCs/>
      <w:sz w:val="21"/>
      <w:szCs w:val="21"/>
      <w:lang w:eastAsia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Kopflinksoben">
    <w:name w:val="Kopf links oben"/>
    <w:basedOn w:val="Standard"/>
    <w:autoRedefine/>
    <w:qFormat/>
    <w:rsid w:val="009E039B"/>
    <w:pPr>
      <w:spacing w:line="480" w:lineRule="exact"/>
      <w:jc w:val="center"/>
    </w:pPr>
    <w:rPr>
      <w:rFonts w:ascii="Corbel" w:hAnsi="Corbel"/>
      <w:b/>
      <w:color w:val="FFFFFF" w:themeColor="background1"/>
      <w:spacing w:val="28"/>
      <w:sz w:val="40"/>
      <w:szCs w:val="40"/>
    </w:rPr>
  </w:style>
  <w:style w:type="paragraph" w:customStyle="1" w:styleId="Kopfzeilerechtsoben">
    <w:name w:val="Kopfzeile rechts oben"/>
    <w:basedOn w:val="Standard"/>
    <w:autoRedefine/>
    <w:qFormat/>
    <w:rsid w:val="009E039B"/>
    <w:pPr>
      <w:spacing w:line="600" w:lineRule="exact"/>
    </w:pPr>
    <w:rPr>
      <w:rFonts w:ascii="Corbel" w:hAnsi="Corbel"/>
      <w:color w:val="17365D" w:themeColor="text2" w:themeShade="BF"/>
    </w:rPr>
  </w:style>
  <w:style w:type="character" w:styleId="Hyperlink">
    <w:name w:val="Hyperlink"/>
    <w:basedOn w:val="Absatz-Standardschriftart"/>
    <w:semiHidden/>
    <w:rsid w:val="009E039B"/>
    <w:rPr>
      <w:color w:val="0000FF"/>
      <w:u w:val="single"/>
    </w:rPr>
  </w:style>
  <w:style w:type="character" w:customStyle="1" w:styleId="Aufzhlungszeichen1">
    <w:name w:val="Aufzählungszeichen1"/>
    <w:semiHidden/>
    <w:rsid w:val="009E039B"/>
    <w:rPr>
      <w:rFonts w:ascii="StarSymbol" w:eastAsia="StarSymbol" w:hAnsi="StarSymbol" w:cs="StarSymbol"/>
      <w:sz w:val="18"/>
      <w:szCs w:val="18"/>
    </w:rPr>
  </w:style>
  <w:style w:type="paragraph" w:customStyle="1" w:styleId="HeaderDeckblatt">
    <w:name w:val="Header Deckblatt"/>
    <w:basedOn w:val="Standard"/>
    <w:autoRedefine/>
    <w:qFormat/>
    <w:rsid w:val="009E039B"/>
    <w:pPr>
      <w:spacing w:line="760" w:lineRule="exact"/>
    </w:pPr>
    <w:rPr>
      <w:rFonts w:ascii="Corbel" w:hAnsi="Corbel"/>
      <w:b/>
      <w:color w:val="E36C0A" w:themeColor="accent6" w:themeShade="BF"/>
      <w:sz w:val="64"/>
      <w:szCs w:val="64"/>
    </w:rPr>
  </w:style>
  <w:style w:type="paragraph" w:styleId="Kopfzeile">
    <w:name w:val="header"/>
    <w:basedOn w:val="Standard"/>
    <w:link w:val="KopfzeileZchn"/>
    <w:rsid w:val="009E039B"/>
    <w:pPr>
      <w:tabs>
        <w:tab w:val="center" w:pos="4536"/>
        <w:tab w:val="right" w:pos="9072"/>
      </w:tabs>
    </w:pPr>
    <w:rPr>
      <w:rFonts w:asciiTheme="minorHAnsi" w:hAnsiTheme="minorHAnsi"/>
      <w:sz w:val="22"/>
      <w:szCs w:val="22"/>
      <w:lang w:eastAsia="en-US"/>
    </w:rPr>
  </w:style>
  <w:style w:type="paragraph" w:styleId="Fuzeile">
    <w:name w:val="footer"/>
    <w:basedOn w:val="Standard"/>
    <w:semiHidden/>
    <w:rsid w:val="009E039B"/>
    <w:pPr>
      <w:tabs>
        <w:tab w:val="center" w:pos="4536"/>
        <w:tab w:val="right" w:pos="9072"/>
      </w:tabs>
      <w:spacing w:after="200" w:line="276" w:lineRule="auto"/>
    </w:pPr>
    <w:rPr>
      <w:rFonts w:asciiTheme="minorHAnsi" w:hAnsiTheme="minorHAnsi"/>
      <w:sz w:val="22"/>
      <w:szCs w:val="22"/>
      <w:lang w:eastAsia="en-US"/>
    </w:rPr>
  </w:style>
  <w:style w:type="paragraph" w:customStyle="1" w:styleId="Copy">
    <w:name w:val="Copy"/>
    <w:basedOn w:val="Standard"/>
    <w:autoRedefine/>
    <w:qFormat/>
    <w:rsid w:val="00E35DFB"/>
    <w:pPr>
      <w:tabs>
        <w:tab w:val="left" w:pos="2268"/>
      </w:tabs>
      <w:spacing w:after="160"/>
      <w:ind w:left="2268" w:hanging="2268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rsid w:val="009E039B"/>
    <w:pPr>
      <w:spacing w:after="200" w:line="276" w:lineRule="auto"/>
    </w:pPr>
    <w:rPr>
      <w:rFonts w:ascii="Tahoma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rsid w:val="009E039B"/>
    <w:rPr>
      <w:rFonts w:ascii="Tahoma" w:eastAsiaTheme="minorHAnsi" w:hAnsi="Tahoma" w:cs="Tahoma"/>
      <w:sz w:val="16"/>
      <w:szCs w:val="16"/>
      <w:lang w:eastAsia="en-US"/>
    </w:rPr>
  </w:style>
  <w:style w:type="character" w:styleId="BesuchterLink">
    <w:name w:val="FollowedHyperlink"/>
    <w:basedOn w:val="Absatz-Standardschriftart"/>
    <w:rsid w:val="009E039B"/>
    <w:rPr>
      <w:color w:val="800080"/>
      <w:u w:val="single"/>
    </w:rPr>
  </w:style>
  <w:style w:type="character" w:customStyle="1" w:styleId="KopfzeileZchn">
    <w:name w:val="Kopfzeile Zchn"/>
    <w:basedOn w:val="Absatz-Standardschriftart"/>
    <w:link w:val="Kopfzeile"/>
    <w:rsid w:val="009E039B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DeckblattfettFarbe">
    <w:name w:val="Deckblatt fett Farbe"/>
    <w:basedOn w:val="Absatz-Standardschriftart"/>
    <w:qFormat/>
    <w:rsid w:val="009E039B"/>
    <w:rPr>
      <w:rFonts w:ascii="Corbel" w:hAnsi="Corbel"/>
      <w:b/>
      <w:color w:val="E36C0A" w:themeColor="accent6" w:themeShade="BF"/>
    </w:rPr>
  </w:style>
  <w:style w:type="character" w:customStyle="1" w:styleId="Copykursiv">
    <w:name w:val="Copy kursiv"/>
    <w:basedOn w:val="Absatz-Standardschriftart"/>
    <w:qFormat/>
    <w:rsid w:val="009E039B"/>
    <w:rPr>
      <w:i/>
      <w:lang w:eastAsia="de-DE"/>
    </w:rPr>
  </w:style>
  <w:style w:type="character" w:customStyle="1" w:styleId="Deckblattfett">
    <w:name w:val="Deckblatt fett"/>
    <w:basedOn w:val="Absatz-Standardschriftart"/>
    <w:qFormat/>
    <w:rsid w:val="009E039B"/>
    <w:rPr>
      <w:rFonts w:ascii="Corbel" w:hAnsi="Corbel"/>
      <w:b/>
    </w:rPr>
  </w:style>
  <w:style w:type="character" w:customStyle="1" w:styleId="CopyBeamerfett">
    <w:name w:val="Copy Beamer fett"/>
    <w:basedOn w:val="Absatz-Standardschriftart"/>
    <w:qFormat/>
    <w:rsid w:val="009E039B"/>
    <w:rPr>
      <w:rFonts w:ascii="Corbel" w:hAnsi="Corbel"/>
      <w:b/>
      <w:color w:val="943634" w:themeColor="accent2" w:themeShade="BF"/>
      <w:sz w:val="26"/>
      <w:szCs w:val="26"/>
    </w:rPr>
  </w:style>
  <w:style w:type="character" w:customStyle="1" w:styleId="CopyKlassefett">
    <w:name w:val="Copy Klasse fett"/>
    <w:basedOn w:val="Absatz-Standardschriftart"/>
    <w:qFormat/>
    <w:rsid w:val="009E039B"/>
    <w:rPr>
      <w:rFonts w:ascii="Corbel" w:hAnsi="Corbel"/>
      <w:b/>
      <w:color w:val="365F91" w:themeColor="accent1" w:themeShade="BF"/>
      <w:sz w:val="26"/>
      <w:szCs w:val="26"/>
    </w:rPr>
  </w:style>
  <w:style w:type="paragraph" w:customStyle="1" w:styleId="HeaderDidaktik">
    <w:name w:val="Header Didaktik"/>
    <w:basedOn w:val="HeaderDeckblatt"/>
    <w:autoRedefine/>
    <w:qFormat/>
    <w:rsid w:val="009E039B"/>
    <w:rPr>
      <w:color w:val="943634" w:themeColor="accent2" w:themeShade="BF"/>
    </w:rPr>
  </w:style>
  <w:style w:type="character" w:customStyle="1" w:styleId="CopyAufgabefett">
    <w:name w:val="Copy Aufgabe fett"/>
    <w:basedOn w:val="Absatz-Standardschriftart"/>
    <w:uiPriority w:val="1"/>
    <w:qFormat/>
    <w:rsid w:val="009E039B"/>
    <w:rPr>
      <w:rFonts w:ascii="Corbel" w:hAnsi="Corbel"/>
      <w:b/>
      <w:color w:val="76923C" w:themeColor="accent3" w:themeShade="BF"/>
      <w:sz w:val="26"/>
      <w:szCs w:val="26"/>
    </w:rPr>
  </w:style>
  <w:style w:type="paragraph" w:customStyle="1" w:styleId="CopyAufzhlung">
    <w:name w:val="Copy Aufzählung"/>
    <w:basedOn w:val="Copy"/>
    <w:autoRedefine/>
    <w:qFormat/>
    <w:rsid w:val="00E2494F"/>
    <w:pPr>
      <w:numPr>
        <w:numId w:val="6"/>
      </w:numPr>
    </w:pPr>
    <w:rPr>
      <w:rFonts w:ascii="Cambria" w:hAnsi="Cambria"/>
    </w:rPr>
  </w:style>
  <w:style w:type="paragraph" w:customStyle="1" w:styleId="CopyAufzhlungII">
    <w:name w:val="Copy Aufzählung II"/>
    <w:basedOn w:val="CopyAufzhlung"/>
    <w:autoRedefine/>
    <w:qFormat/>
    <w:rsid w:val="009E039B"/>
    <w:pPr>
      <w:numPr>
        <w:ilvl w:val="1"/>
      </w:numPr>
    </w:pPr>
  </w:style>
  <w:style w:type="character" w:customStyle="1" w:styleId="Copyrot">
    <w:name w:val="Copy rot"/>
    <w:basedOn w:val="Absatz-Standardschriftart"/>
    <w:uiPriority w:val="1"/>
    <w:qFormat/>
    <w:rsid w:val="009E039B"/>
    <w:rPr>
      <w:color w:val="943634" w:themeColor="accent2" w:themeShade="BF"/>
    </w:rPr>
  </w:style>
  <w:style w:type="character" w:customStyle="1" w:styleId="Deckblattkursiv">
    <w:name w:val="Deckblatt kursiv"/>
    <w:basedOn w:val="Absatz-Standardschriftart"/>
    <w:qFormat/>
    <w:rsid w:val="009E039B"/>
    <w:rPr>
      <w:i/>
      <w:lang w:eastAsia="de-DE"/>
    </w:rPr>
  </w:style>
  <w:style w:type="character" w:customStyle="1" w:styleId="Moodle">
    <w:name w:val="Moodle"/>
    <w:basedOn w:val="Absatz-Standardschriftart"/>
    <w:uiPriority w:val="1"/>
    <w:qFormat/>
    <w:rsid w:val="009E039B"/>
    <w:rPr>
      <w:rFonts w:ascii="Candara" w:hAnsi="Candara"/>
      <w:b/>
      <w:color w:val="FFFFFF" w:themeColor="background1"/>
      <w:shd w:val="clear" w:color="auto" w:fill="76923C" w:themeFill="accent3" w:themeFillShade="BF"/>
    </w:rPr>
  </w:style>
  <w:style w:type="paragraph" w:customStyle="1" w:styleId="Testvorlage">
    <w:name w:val="Testvorlage"/>
    <w:basedOn w:val="Standard"/>
    <w:autoRedefine/>
    <w:rsid w:val="009E039B"/>
    <w:pPr>
      <w:spacing w:after="200" w:line="276" w:lineRule="auto"/>
    </w:pPr>
    <w:rPr>
      <w:rFonts w:asciiTheme="minorHAnsi" w:hAnsiTheme="minorHAnsi"/>
      <w:color w:val="E36C0A" w:themeColor="accent6" w:themeShade="BF"/>
      <w:sz w:val="22"/>
      <w:szCs w:val="22"/>
      <w:lang w:eastAsia="en-US"/>
    </w:rPr>
  </w:style>
  <w:style w:type="paragraph" w:customStyle="1" w:styleId="Code">
    <w:name w:val="Code"/>
    <w:autoRedefine/>
    <w:rsid w:val="009E039B"/>
    <w:pPr>
      <w:spacing w:after="160"/>
      <w:contextualSpacing/>
    </w:pPr>
    <w:rPr>
      <w:rFonts w:ascii="Courier New" w:hAnsi="Courier New"/>
      <w:sz w:val="24"/>
      <w:lang w:eastAsia="ar-S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5DF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2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GIFZDyszA&amp;list=PL6gx4Cwl9DGAKWClAD_iKpNC0bGHxGh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-sc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3n.de/news/eigentlich-github-472886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chule\Didaktik-Vorlag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8A386-6D7F-4B4C-8D9E-43F886F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Didaktik-Vorlage.dotx</Template>
  <TotalTime>0</TotalTime>
  <Pages>3</Pages>
  <Words>460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INFSYS – EINFÜHRUNG</vt:lpstr>
    </vt:vector>
  </TitlesOfParts>
  <Company>htl 3r</Company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INFSYS – EINFÜHRUNG</dc:title>
  <dc:creator>jeri</dc:creator>
  <cp:lastModifiedBy>Roman Jerabek</cp:lastModifiedBy>
  <cp:revision>3</cp:revision>
  <cp:lastPrinted>2011-04-01T09:19:00Z</cp:lastPrinted>
  <dcterms:created xsi:type="dcterms:W3CDTF">2017-09-05T07:33:00Z</dcterms:created>
  <dcterms:modified xsi:type="dcterms:W3CDTF">2017-09-05T10:38:00Z</dcterms:modified>
</cp:coreProperties>
</file>